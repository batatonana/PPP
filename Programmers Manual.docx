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en-GB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4B03AA3F" w14:textId="1D9A95B2" w:rsidR="002768D8" w:rsidRDefault="002768D8">
          <w:pPr>
            <w:pStyle w:val="SemEspaos"/>
            <w:rPr>
              <w:sz w:val="24"/>
            </w:rPr>
          </w:pPr>
        </w:p>
        <w:p w14:paraId="66A700E3" w14:textId="09319EE0" w:rsidR="002768D8" w:rsidRDefault="002768D8"/>
        <w:p w14:paraId="2FD9E1AD" w14:textId="312178BB" w:rsidR="002768D8" w:rsidRDefault="000048A4">
          <w:pPr>
            <w:rPr>
              <w:rStyle w:val="CarterdeTtulo1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E0FA2EE" wp14:editId="5DBD48A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7829599</wp:posOffset>
                    </wp:positionV>
                    <wp:extent cx="3943350" cy="265176"/>
                    <wp:effectExtent l="0" t="0" r="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41D4C" w14:textId="6CA7CD05" w:rsidR="000048A4" w:rsidRDefault="00A9043E">
                                <w:pPr>
                                  <w:pStyle w:val="InformaesdeContacto"/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lang w:val="pt-PT"/>
                                    </w:rPr>
                                    <w:alias w:val="Nome"/>
                                    <w:tag w:val=""/>
                                    <w:id w:val="771048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CC2" w:rsidRPr="00643CC2">
                                      <w:rPr>
                                        <w:rFonts w:ascii="Times New Roman" w:hAnsi="Times New Roman" w:cs="Times New Roman"/>
                                        <w:lang w:val="pt-PT"/>
                                      </w:rPr>
                                      <w:t>Frederico Ferreira</w:t>
                                    </w:r>
                                    <w:r w:rsidR="000048A4">
                                      <w:rPr>
                                        <w:rFonts w:ascii="Times New Roman" w:hAnsi="Times New Roman" w:cs="Times New Roman"/>
                                        <w:lang w:val="pt-PT"/>
                                      </w:rPr>
                                      <w:t xml:space="preserve"> 2021217116</w:t>
                                    </w:r>
                                    <w:r w:rsidR="00643CC2">
                                      <w:rPr>
                                        <w:rFonts w:ascii="Times New Roman" w:hAnsi="Times New Roman" w:cs="Times New Roman"/>
                                        <w:lang w:val="pt-PT"/>
                                      </w:rPr>
                                      <w:t>, Tomás Azougado</w:t>
                                    </w:r>
                                    <w:r w:rsidR="000048A4">
                                      <w:rPr>
                                        <w:rFonts w:ascii="Times New Roman" w:hAnsi="Times New Roman" w:cs="Times New Roman"/>
                                        <w:lang w:val="pt-PT"/>
                                      </w:rPr>
                                      <w:t>______</w:t>
                                    </w:r>
                                  </w:sdtContent>
                                </w:sdt>
                                <w:r w:rsidR="002768D8" w:rsidRPr="00643CC2"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  <w:t> </w:t>
                                </w:r>
                              </w:p>
                              <w:p w14:paraId="676DB10F" w14:textId="3ED4DB0E" w:rsidR="002768D8" w:rsidRPr="00643CC2" w:rsidRDefault="00643CC2">
                                <w:pPr>
                                  <w:pStyle w:val="InformaesdeContacto"/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</w:pPr>
                                <w:r w:rsidRPr="000208C3"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  <w:t>Computer Engineering</w:t>
                                </w:r>
                                <w:r w:rsidR="002768D8" w:rsidRPr="00643CC2"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  <w:t> | </w:t>
                                </w:r>
                                <w:r w:rsidRPr="00643CC2">
                                  <w:rPr>
                                    <w:rFonts w:ascii="Times New Roman" w:hAnsi="Times New Roman" w:cs="Times New Roman"/>
                                    <w:lang w:val="pt-PT"/>
                                  </w:rPr>
                                  <w:t>03/06/2022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0FA2E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margin-left:0;margin-top:616.5pt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" o:allowoverlap="f" filled="f" stroked="f" strokeweight=".5pt">
                    <v:textbox style="mso-fit-shape-to-text:t" inset="0,,0">
                      <w:txbxContent>
                        <w:p w14:paraId="5EB41D4C" w14:textId="6CA7CD05" w:rsidR="000048A4" w:rsidRDefault="00A9043E">
                          <w:pPr>
                            <w:pStyle w:val="InformaesdeContacto"/>
                            <w:rPr>
                              <w:rFonts w:ascii="Times New Roman" w:hAnsi="Times New Roman" w:cs="Times New Roman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alias w:val="Nome"/>
                              <w:tag w:val=""/>
                              <w:id w:val="771048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CC2" w:rsidRPr="00643CC2">
                                <w:rPr>
                                  <w:rFonts w:ascii="Times New Roman" w:hAnsi="Times New Roman" w:cs="Times New Roman"/>
                                  <w:lang w:val="pt-PT"/>
                                </w:rPr>
                                <w:t>Frederico Ferreira</w:t>
                              </w:r>
                              <w:r w:rsidR="000048A4">
                                <w:rPr>
                                  <w:rFonts w:ascii="Times New Roman" w:hAnsi="Times New Roman" w:cs="Times New Roman"/>
                                  <w:lang w:val="pt-PT"/>
                                </w:rPr>
                                <w:t xml:space="preserve"> 2021217116</w:t>
                              </w:r>
                              <w:r w:rsidR="00643CC2">
                                <w:rPr>
                                  <w:rFonts w:ascii="Times New Roman" w:hAnsi="Times New Roman" w:cs="Times New Roman"/>
                                  <w:lang w:val="pt-PT"/>
                                </w:rPr>
                                <w:t>, Tomás Azougado</w:t>
                              </w:r>
                              <w:r w:rsidR="000048A4">
                                <w:rPr>
                                  <w:rFonts w:ascii="Times New Roman" w:hAnsi="Times New Roman" w:cs="Times New Roman"/>
                                  <w:lang w:val="pt-PT"/>
                                </w:rPr>
                                <w:t>______</w:t>
                              </w:r>
                            </w:sdtContent>
                          </w:sdt>
                          <w:r w:rsidR="002768D8" w:rsidRPr="00643CC2">
                            <w:rPr>
                              <w:rFonts w:ascii="Times New Roman" w:hAnsi="Times New Roman" w:cs="Times New Roman"/>
                              <w:lang w:val="pt-PT"/>
                            </w:rPr>
                            <w:t> </w:t>
                          </w:r>
                        </w:p>
                        <w:p w14:paraId="676DB10F" w14:textId="3ED4DB0E" w:rsidR="002768D8" w:rsidRPr="00643CC2" w:rsidRDefault="00643CC2">
                          <w:pPr>
                            <w:pStyle w:val="InformaesdeContacto"/>
                            <w:rPr>
                              <w:rFonts w:ascii="Times New Roman" w:hAnsi="Times New Roman" w:cs="Times New Roman"/>
                              <w:lang w:val="pt-PT"/>
                            </w:rPr>
                          </w:pPr>
                          <w:r w:rsidRPr="000208C3">
                            <w:rPr>
                              <w:rFonts w:ascii="Times New Roman" w:hAnsi="Times New Roman" w:cs="Times New Roman"/>
                              <w:lang w:val="pt-PT"/>
                            </w:rPr>
                            <w:t>Computer Engineering</w:t>
                          </w:r>
                          <w:r w:rsidR="002768D8" w:rsidRPr="00643CC2">
                            <w:rPr>
                              <w:rFonts w:ascii="Times New Roman" w:hAnsi="Times New Roman" w:cs="Times New Roman"/>
                              <w:lang w:val="pt-PT"/>
                            </w:rPr>
                            <w:t> | </w:t>
                          </w:r>
                          <w:r w:rsidRPr="00643CC2">
                            <w:rPr>
                              <w:rFonts w:ascii="Times New Roman" w:hAnsi="Times New Roman" w:cs="Times New Roman"/>
                              <w:lang w:val="pt-PT"/>
                            </w:rPr>
                            <w:t>03/06/2022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0CC11AE" wp14:editId="69CF1076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3943350" cy="132588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AC18CF" w14:textId="5740A0F5" w:rsidR="002768D8" w:rsidRPr="002225AF" w:rsidRDefault="000048A4">
                                    <w:pPr>
                                      <w:pStyle w:val="Ttulo"/>
                                    </w:pPr>
                                    <w:r w:rsidRPr="00962053">
                                      <w:rPr>
                                        <w:rFonts w:ascii="Times New Roman" w:hAnsi="Times New Roman" w:cs="Times New Roman"/>
                                      </w:rPr>
                                      <w:t>Programmers Manual</w:t>
                                    </w:r>
                                  </w:p>
                                </w:sdtContent>
                              </w:sdt>
                              <w:p w14:paraId="3840A1D4" w14:textId="7DB8CF44" w:rsidR="002768D8" w:rsidRPr="002225AF" w:rsidRDefault="00A9043E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8A4" w:rsidRPr="00962053">
                                      <w:rPr>
                                        <w:rFonts w:ascii="Times New Roman" w:hAnsi="Times New Roman" w:cs="Times New Roman"/>
                                      </w:rPr>
                                      <w:t>Management aplication for a school bar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CC11AE" id="Caixa de Texto 21" o:spid="_x0000_s1027" type="#_x0000_t202" style="position:absolute;margin-left:0;margin-top:0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AC18CF" w14:textId="5740A0F5" w:rsidR="002768D8" w:rsidRPr="002225AF" w:rsidRDefault="000048A4">
                              <w:pPr>
                                <w:pStyle w:val="Ttulo"/>
                              </w:pPr>
                              <w:r w:rsidRPr="00962053">
                                <w:rPr>
                                  <w:rFonts w:ascii="Times New Roman" w:hAnsi="Times New Roman" w:cs="Times New Roman"/>
                                </w:rPr>
                                <w:t>Programmers Manual</w:t>
                              </w:r>
                            </w:p>
                          </w:sdtContent>
                        </w:sdt>
                        <w:p w14:paraId="3840A1D4" w14:textId="7DB8CF44" w:rsidR="002768D8" w:rsidRPr="002225AF" w:rsidRDefault="00A9043E">
                          <w:pPr>
                            <w:pStyle w:val="Subttulo"/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48A4" w:rsidRPr="00962053">
                                <w:rPr>
                                  <w:rFonts w:ascii="Times New Roman" w:hAnsi="Times New Roman" w:cs="Times New Roman"/>
                                </w:rPr>
                                <w:t>Management aplication for a school bar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768D8">
            <w:rPr>
              <w:rStyle w:val="Carte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153A2C9F" w14:textId="566AB75D" w:rsidR="00962053" w:rsidRPr="003D18B5" w:rsidRDefault="00962053" w:rsidP="00962053">
      <w:pPr>
        <w:pStyle w:val="ttulo10"/>
        <w:spacing w:before="0" w:line="240" w:lineRule="auto"/>
        <w:rPr>
          <w:rStyle w:val="CarterdeTtulo1"/>
          <w:rFonts w:ascii="Times New Roman" w:hAnsi="Times New Roman" w:cs="Times New Roman"/>
          <w:color w:val="007789" w:themeColor="accent1" w:themeShade="BF"/>
          <w:sz w:val="40"/>
          <w:szCs w:val="40"/>
        </w:rPr>
      </w:pPr>
      <w:r w:rsidRPr="003D18B5">
        <w:rPr>
          <w:rStyle w:val="CarterdeTtulo1"/>
          <w:rFonts w:ascii="Times New Roman" w:hAnsi="Times New Roman" w:cs="Times New Roman"/>
          <w:color w:val="007789" w:themeColor="accent1" w:themeShade="BF"/>
          <w:sz w:val="40"/>
          <w:szCs w:val="40"/>
        </w:rPr>
        <w:lastRenderedPageBreak/>
        <w:t>Abstract</w:t>
      </w:r>
    </w:p>
    <w:p w14:paraId="02EE921C" w14:textId="66C045AB" w:rsidR="003D18B5" w:rsidRPr="003D18B5" w:rsidRDefault="00962053" w:rsidP="003D18B5">
      <w:pPr>
        <w:rPr>
          <w:rFonts w:ascii="Times New Roman" w:hAnsi="Times New Roman" w:cs="Times New Roman"/>
          <w:sz w:val="24"/>
          <w:szCs w:val="24"/>
        </w:rPr>
      </w:pPr>
      <w:r w:rsidRPr="003D18B5">
        <w:rPr>
          <w:rFonts w:ascii="Times New Roman" w:hAnsi="Times New Roman" w:cs="Times New Roman"/>
          <w:sz w:val="40"/>
          <w:szCs w:val="40"/>
        </w:rPr>
        <w:tab/>
      </w:r>
    </w:p>
    <w:p w14:paraId="6EB49E83" w14:textId="793DAABA" w:rsidR="003D18B5" w:rsidRPr="00043B70" w:rsidRDefault="003D18B5" w:rsidP="003D18B5">
      <w:pPr>
        <w:pStyle w:val="Ttulo1"/>
        <w:rPr>
          <w:rFonts w:ascii="Times New Roman" w:hAnsi="Times New Roman" w:cs="Times New Roman"/>
          <w:color w:val="60B4FF" w:themeColor="background2" w:themeShade="BF"/>
          <w:sz w:val="40"/>
          <w:szCs w:val="40"/>
        </w:rPr>
      </w:pPr>
      <w:r w:rsidRPr="00043B70">
        <w:rPr>
          <w:rFonts w:ascii="Times New Roman" w:hAnsi="Times New Roman" w:cs="Times New Roman"/>
          <w:color w:val="60B4FF" w:themeColor="background2" w:themeShade="BF"/>
          <w:sz w:val="40"/>
          <w:szCs w:val="40"/>
        </w:rPr>
        <w:t>Introduction</w:t>
      </w:r>
    </w:p>
    <w:p w14:paraId="25C22F4B" w14:textId="0D05B26A" w:rsidR="003D18B5" w:rsidRPr="00512F58" w:rsidRDefault="003D18B5" w:rsidP="00512F5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512E5" w:rsidRPr="00512F58">
        <w:rPr>
          <w:rFonts w:ascii="Times New Roman" w:hAnsi="Times New Roman" w:cs="Times New Roman"/>
          <w:sz w:val="24"/>
          <w:szCs w:val="24"/>
        </w:rPr>
        <w:t>As a project for</w:t>
      </w:r>
      <w:r w:rsidR="0094657D" w:rsidRPr="00512F58">
        <w:rPr>
          <w:rFonts w:ascii="Times New Roman" w:hAnsi="Times New Roman" w:cs="Times New Roman"/>
          <w:sz w:val="24"/>
          <w:szCs w:val="24"/>
        </w:rPr>
        <w:t xml:space="preserve"> PPP (___) the students were asked to create a software to manage students and student balances and purchases in a school bar. </w:t>
      </w:r>
      <w:r w:rsidR="00512F58" w:rsidRPr="00512F58">
        <w:rPr>
          <w:rFonts w:ascii="Times New Roman" w:hAnsi="Times New Roman" w:cs="Times New Roman"/>
          <w:sz w:val="24"/>
          <w:szCs w:val="24"/>
        </w:rPr>
        <w:t>To</w:t>
      </w:r>
      <w:r w:rsidR="0094657D" w:rsidRPr="00512F58">
        <w:rPr>
          <w:rFonts w:ascii="Times New Roman" w:hAnsi="Times New Roman" w:cs="Times New Roman"/>
          <w:sz w:val="24"/>
          <w:szCs w:val="24"/>
        </w:rPr>
        <w:t xml:space="preserve"> accomplish this </w:t>
      </w:r>
      <w:r w:rsidR="00512F58" w:rsidRPr="00512F58">
        <w:rPr>
          <w:rFonts w:ascii="Times New Roman" w:hAnsi="Times New Roman" w:cs="Times New Roman"/>
          <w:sz w:val="24"/>
          <w:szCs w:val="24"/>
        </w:rPr>
        <w:t xml:space="preserve">goal, there were seven </w:t>
      </w:r>
      <w:r w:rsidR="00512F58">
        <w:rPr>
          <w:rFonts w:ascii="Times New Roman" w:hAnsi="Times New Roman" w:cs="Times New Roman"/>
          <w:sz w:val="24"/>
          <w:szCs w:val="24"/>
        </w:rPr>
        <w:t xml:space="preserve">operation that needed to be implemented: create and delete students, list all the students by balance and by alphabetical order, create an expense, charge a student’s </w:t>
      </w:r>
      <w:r w:rsidR="00043B70">
        <w:rPr>
          <w:rFonts w:ascii="Times New Roman" w:hAnsi="Times New Roman" w:cs="Times New Roman"/>
          <w:sz w:val="24"/>
          <w:szCs w:val="24"/>
        </w:rPr>
        <w:t xml:space="preserve">account, </w:t>
      </w:r>
      <w:r w:rsidR="00512F58">
        <w:rPr>
          <w:rFonts w:ascii="Times New Roman" w:hAnsi="Times New Roman" w:cs="Times New Roman"/>
          <w:sz w:val="24"/>
          <w:szCs w:val="24"/>
        </w:rPr>
        <w:t xml:space="preserve">and list all the information related to one student. Using all these </w:t>
      </w:r>
      <w:r w:rsidR="00043B70">
        <w:rPr>
          <w:rFonts w:ascii="Times New Roman" w:hAnsi="Times New Roman" w:cs="Times New Roman"/>
          <w:sz w:val="24"/>
          <w:szCs w:val="24"/>
        </w:rPr>
        <w:t xml:space="preserve">basic </w:t>
      </w:r>
      <w:r w:rsidR="00512F58">
        <w:rPr>
          <w:rFonts w:ascii="Times New Roman" w:hAnsi="Times New Roman" w:cs="Times New Roman"/>
          <w:sz w:val="24"/>
          <w:szCs w:val="24"/>
        </w:rPr>
        <w:t xml:space="preserve">features it is possible to create a </w:t>
      </w:r>
      <w:r w:rsidR="00043B70">
        <w:rPr>
          <w:rFonts w:ascii="Times New Roman" w:hAnsi="Times New Roman" w:cs="Times New Roman"/>
          <w:sz w:val="24"/>
          <w:szCs w:val="24"/>
        </w:rPr>
        <w:t xml:space="preserve">software capable of managing a bar inside a school. In order to develop this software, it was needed to use a text file as a saving mechanism and linked lists as the main data structure. </w:t>
      </w:r>
    </w:p>
    <w:p w14:paraId="1E88A4C4" w14:textId="40FC47F7" w:rsidR="00043B70" w:rsidRDefault="003D18B5" w:rsidP="00043B70">
      <w:pPr>
        <w:pStyle w:val="Ttulo1"/>
        <w:rPr>
          <w:rFonts w:ascii="Times New Roman" w:hAnsi="Times New Roman" w:cs="Times New Roman"/>
          <w:color w:val="60B4FF" w:themeColor="background2" w:themeShade="BF"/>
          <w:sz w:val="40"/>
          <w:szCs w:val="40"/>
        </w:rPr>
      </w:pPr>
      <w:r w:rsidRPr="00043B70">
        <w:rPr>
          <w:rFonts w:ascii="Times New Roman" w:hAnsi="Times New Roman" w:cs="Times New Roman"/>
          <w:color w:val="60B4FF" w:themeColor="background2" w:themeShade="BF"/>
          <w:sz w:val="40"/>
          <w:szCs w:val="40"/>
        </w:rPr>
        <w:t>Development</w:t>
      </w:r>
    </w:p>
    <w:p w14:paraId="2961AB45" w14:textId="165574C3" w:rsidR="00043B70" w:rsidRPr="00486345" w:rsidRDefault="00043B70" w:rsidP="00043B7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486345">
        <w:rPr>
          <w:rFonts w:ascii="Times New Roman" w:hAnsi="Times New Roman" w:cs="Times New Roman"/>
          <w:sz w:val="24"/>
          <w:szCs w:val="24"/>
        </w:rPr>
        <w:t>To develop the requested software the first steep was to create the corresponding data structures this was done in the file “structs.h” where</w:t>
      </w:r>
      <w:r w:rsidR="009D1D33">
        <w:rPr>
          <w:rFonts w:ascii="Times New Roman" w:hAnsi="Times New Roman" w:cs="Times New Roman"/>
          <w:sz w:val="24"/>
          <w:szCs w:val="24"/>
        </w:rPr>
        <w:t xml:space="preserve"> five structures were created, one related do the date, two related to students list and two related to expenses. Afterwards</w:t>
      </w:r>
    </w:p>
    <w:p w14:paraId="6CC06638" w14:textId="2C1E583F" w:rsidR="001512E5" w:rsidRPr="00043B70" w:rsidRDefault="001512E5" w:rsidP="001512E5">
      <w:pPr>
        <w:rPr>
          <w:color w:val="60B4FF" w:themeColor="background2" w:themeShade="BF"/>
        </w:rPr>
      </w:pPr>
      <w:r w:rsidRPr="00043B70">
        <w:rPr>
          <w:color w:val="60B4FF" w:themeColor="background2" w:themeShade="BF"/>
        </w:rPr>
        <w:tab/>
      </w:r>
    </w:p>
    <w:p w14:paraId="16714BE8" w14:textId="17E016E0" w:rsidR="003D18B5" w:rsidRPr="00043B70" w:rsidRDefault="003D18B5" w:rsidP="003D18B5">
      <w:pPr>
        <w:pStyle w:val="Ttulo1"/>
        <w:rPr>
          <w:rFonts w:ascii="Times New Roman" w:hAnsi="Times New Roman" w:cs="Times New Roman"/>
          <w:color w:val="60B4FF" w:themeColor="background2" w:themeShade="BF"/>
          <w:sz w:val="40"/>
          <w:szCs w:val="40"/>
        </w:rPr>
      </w:pPr>
      <w:r w:rsidRPr="00043B70">
        <w:rPr>
          <w:rFonts w:ascii="Times New Roman" w:hAnsi="Times New Roman" w:cs="Times New Roman"/>
          <w:color w:val="60B4FF" w:themeColor="background2" w:themeShade="BF"/>
          <w:sz w:val="40"/>
          <w:szCs w:val="40"/>
        </w:rPr>
        <w:t>Conclusion</w:t>
      </w:r>
    </w:p>
    <w:p w14:paraId="1AAD038D" w14:textId="77777777" w:rsidR="00962053" w:rsidRPr="003D18B5" w:rsidRDefault="00962053" w:rsidP="00962053">
      <w:pPr>
        <w:rPr>
          <w:rFonts w:ascii="Times New Roman" w:hAnsi="Times New Roman" w:cs="Times New Roman"/>
          <w:sz w:val="40"/>
          <w:szCs w:val="40"/>
        </w:rPr>
      </w:pPr>
    </w:p>
    <w:p w14:paraId="01518E2D" w14:textId="77777777" w:rsidR="00962053" w:rsidRPr="00962053" w:rsidRDefault="00962053" w:rsidP="00962053"/>
    <w:sectPr w:rsidR="00962053" w:rsidRPr="00962053" w:rsidSect="0061719E">
      <w:footerReference w:type="default" r:id="rId10"/>
      <w:headerReference w:type="first" r:id="rId11"/>
      <w:footerReference w:type="first" r:id="rId12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CB60" w14:textId="77777777" w:rsidR="00654023" w:rsidRDefault="00654023">
      <w:pPr>
        <w:spacing w:before="0" w:after="0" w:line="240" w:lineRule="auto"/>
      </w:pPr>
      <w:r>
        <w:separator/>
      </w:r>
    </w:p>
  </w:endnote>
  <w:endnote w:type="continuationSeparator" w:id="0">
    <w:p w14:paraId="65F99CBE" w14:textId="77777777" w:rsidR="00654023" w:rsidRDefault="006540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45D" w14:textId="20AE7D02" w:rsidR="00F77F69" w:rsidRPr="000048A4" w:rsidRDefault="000048A4" w:rsidP="000048A4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PAGE</w:t>
    </w:r>
    <w:r w:rsidR="00D27635" w:rsidRPr="000048A4">
      <w:rPr>
        <w:rFonts w:ascii="Times New Roman" w:hAnsi="Times New Roman" w:cs="Times New Roman"/>
      </w:rPr>
      <w:t xml:space="preserve"> </w:t>
    </w:r>
    <w:r w:rsidR="00D27635" w:rsidRPr="000048A4">
      <w:rPr>
        <w:rFonts w:ascii="Times New Roman" w:hAnsi="Times New Roman" w:cs="Times New Roman"/>
      </w:rPr>
      <w:fldChar w:fldCharType="begin"/>
    </w:r>
    <w:r w:rsidR="00D27635" w:rsidRPr="000048A4">
      <w:rPr>
        <w:rFonts w:ascii="Times New Roman" w:hAnsi="Times New Roman" w:cs="Times New Roman"/>
      </w:rPr>
      <w:instrText xml:space="preserve"> PAGE  \* Arabic  \* MERGEFORMAT </w:instrText>
    </w:r>
    <w:r w:rsidR="00D27635" w:rsidRPr="000048A4">
      <w:rPr>
        <w:rFonts w:ascii="Times New Roman" w:hAnsi="Times New Roman" w:cs="Times New Roman"/>
      </w:rPr>
      <w:fldChar w:fldCharType="separate"/>
    </w:r>
    <w:r w:rsidR="007B1F17" w:rsidRPr="000048A4">
      <w:rPr>
        <w:rFonts w:ascii="Times New Roman" w:hAnsi="Times New Roman" w:cs="Times New Roman"/>
        <w:noProof/>
      </w:rPr>
      <w:t>1</w:t>
    </w:r>
    <w:r w:rsidR="00D27635" w:rsidRPr="000048A4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826909"/>
      <w:docPartObj>
        <w:docPartGallery w:val="Page Numbers (Bottom of Page)"/>
        <w:docPartUnique/>
      </w:docPartObj>
    </w:sdtPr>
    <w:sdtEndPr/>
    <w:sdtContent>
      <w:p w14:paraId="532EB057" w14:textId="057022FA" w:rsidR="00643CC2" w:rsidRDefault="00A9043E">
        <w:pPr>
          <w:pStyle w:val="Rodap0"/>
          <w:jc w:val="right"/>
        </w:pPr>
      </w:p>
    </w:sdtContent>
  </w:sdt>
  <w:p w14:paraId="09867FC6" w14:textId="77777777" w:rsidR="00643CC2" w:rsidRDefault="00643CC2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68EF" w14:textId="77777777" w:rsidR="00654023" w:rsidRDefault="00654023">
      <w:pPr>
        <w:spacing w:before="0" w:after="0" w:line="240" w:lineRule="auto"/>
      </w:pPr>
      <w:r>
        <w:separator/>
      </w:r>
    </w:p>
  </w:footnote>
  <w:footnote w:type="continuationSeparator" w:id="0">
    <w:p w14:paraId="257749AA" w14:textId="77777777" w:rsidR="00654023" w:rsidRDefault="006540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4CF3" w14:textId="3258C711" w:rsidR="00643CC2" w:rsidRDefault="00643CC2">
    <w:pPr>
      <w:pStyle w:val="Cabealho"/>
    </w:pPr>
    <w:r w:rsidRPr="00643CC2">
      <w:rPr>
        <w:noProof/>
      </w:rPr>
      <w:drawing>
        <wp:anchor distT="0" distB="0" distL="114300" distR="114300" simplePos="0" relativeHeight="251658240" behindDoc="1" locked="0" layoutInCell="1" allowOverlap="1" wp14:anchorId="4728E1B4" wp14:editId="6EFD4A50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644650" cy="1225550"/>
          <wp:effectExtent l="0" t="0" r="0" b="0"/>
          <wp:wrapTight wrapText="bothSides">
            <wp:wrapPolygon edited="0">
              <wp:start x="0" y="0"/>
              <wp:lineTo x="0" y="21152"/>
              <wp:lineTo x="21266" y="21152"/>
              <wp:lineTo x="2126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07490978">
    <w:abstractNumId w:val="1"/>
  </w:num>
  <w:num w:numId="2" w16cid:durableId="127668229">
    <w:abstractNumId w:val="1"/>
  </w:num>
  <w:num w:numId="3" w16cid:durableId="253173060">
    <w:abstractNumId w:val="0"/>
  </w:num>
  <w:num w:numId="4" w16cid:durableId="183712325">
    <w:abstractNumId w:val="0"/>
  </w:num>
  <w:num w:numId="5" w16cid:durableId="1111360106">
    <w:abstractNumId w:val="1"/>
  </w:num>
  <w:num w:numId="6" w16cid:durableId="174287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C2"/>
    <w:rsid w:val="000048A4"/>
    <w:rsid w:val="000208C3"/>
    <w:rsid w:val="00043B70"/>
    <w:rsid w:val="001512E5"/>
    <w:rsid w:val="00212E90"/>
    <w:rsid w:val="002768D8"/>
    <w:rsid w:val="003D18B5"/>
    <w:rsid w:val="004028C9"/>
    <w:rsid w:val="00486345"/>
    <w:rsid w:val="00512F58"/>
    <w:rsid w:val="0061719E"/>
    <w:rsid w:val="00643CC2"/>
    <w:rsid w:val="00654023"/>
    <w:rsid w:val="007B1F17"/>
    <w:rsid w:val="0094657D"/>
    <w:rsid w:val="00962053"/>
    <w:rsid w:val="009D1D33"/>
    <w:rsid w:val="00A9043E"/>
    <w:rsid w:val="00CE0875"/>
    <w:rsid w:val="00D27635"/>
    <w:rsid w:val="00DC6E89"/>
    <w:rsid w:val="00F02FE0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C2B04"/>
  <w15:docId w15:val="{751A4824-06EA-45BC-8BD7-167E3D5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6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43CC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3CC2"/>
    <w:rPr>
      <w:lang w:val="en-GB"/>
    </w:rPr>
  </w:style>
  <w:style w:type="paragraph" w:styleId="Rodap0">
    <w:name w:val="footer"/>
    <w:basedOn w:val="Normal"/>
    <w:link w:val="RodapCarter"/>
    <w:uiPriority w:val="99"/>
    <w:unhideWhenUsed/>
    <w:rsid w:val="00643CC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643CC2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962053"/>
    <w:rPr>
      <w:rFonts w:asciiTheme="majorHAnsi" w:eastAsiaTheme="majorEastAsia" w:hAnsiTheme="majorHAnsi" w:cstheme="majorBidi"/>
      <w:color w:val="007789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x310\Documents\GitHub\PPP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2022-06-02T00:00:00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57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Programmers Manual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Programmers Manual</dc:title>
  <dc:subject>Management aplication for a school bar</dc:subject>
  <dc:creator>Frederico Ferreira 2021217116, Tomás Azougado______</dc:creator>
  <cp:keywords/>
  <cp:lastModifiedBy>Frederico Ferreira</cp:lastModifiedBy>
  <cp:revision>2</cp:revision>
  <dcterms:created xsi:type="dcterms:W3CDTF">2022-06-03T09:53:00Z</dcterms:created>
  <dcterms:modified xsi:type="dcterms:W3CDTF">2022-06-03T11:13:00Z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